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华文仿宋" w:hAnsi="华文仿宋" w:eastAsia="华文仿宋" w:cs="华文仿宋"/>
          <w:sz w:val="44"/>
          <w:szCs w:val="44"/>
        </w:rPr>
      </w:pPr>
      <w:r>
        <w:rPr>
          <w:rStyle w:val="4"/>
          <w:rFonts w:hint="eastAsia" w:ascii="华文仿宋" w:hAnsi="华文仿宋" w:eastAsia="华文仿宋" w:cs="华文仿宋"/>
          <w:color w:val="050505"/>
          <w:sz w:val="44"/>
          <w:szCs w:val="44"/>
          <w:bdr w:val="none" w:color="auto" w:sz="0" w:space="0"/>
        </w:rPr>
        <w:t>树莓派换源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color w:val="050505"/>
          <w:sz w:val="28"/>
          <w:szCs w:val="28"/>
          <w:bdr w:val="none" w:color="auto" w:sz="0" w:space="0"/>
        </w:rPr>
        <w:t>1.什么是源？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50505"/>
          <w:sz w:val="28"/>
          <w:szCs w:val="28"/>
          <w:bdr w:val="none" w:color="auto" w:sz="0" w:space="0"/>
        </w:rPr>
        <w:t>软件源就是一个应用程序安装库，很多很多的应用软件都在这个库里面。他可以是网络服务器，是光盘，甚至是硬盘上的一个目录。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50505"/>
          <w:sz w:val="28"/>
          <w:szCs w:val="28"/>
          <w:bdr w:val="none" w:color="auto" w:sz="0" w:space="0"/>
        </w:rPr>
        <w:t>常见软件源类型GEM源、APT源、YAST源、ISO源、YUM源、UAP源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color w:val="050505"/>
          <w:sz w:val="28"/>
          <w:szCs w:val="28"/>
          <w:bdr w:val="none" w:color="auto" w:sz="0" w:space="0"/>
        </w:rPr>
        <w:t>2.为什么换源？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050505"/>
          <w:sz w:val="28"/>
          <w:szCs w:val="28"/>
          <w:bdr w:val="none" w:color="auto" w:sz="0" w:space="0"/>
        </w:rPr>
        <w:t>首先</w:t>
      </w:r>
      <w:r>
        <w:rPr>
          <w:rFonts w:hint="eastAsia" w:ascii="仿宋" w:hAnsi="仿宋" w:eastAsia="仿宋" w:cs="仿宋"/>
          <w:color w:val="050505"/>
          <w:spacing w:val="0"/>
          <w:sz w:val="28"/>
          <w:szCs w:val="28"/>
          <w:bdr w:val="none" w:color="auto" w:sz="0" w:space="0"/>
        </w:rPr>
        <w:t>树莓派系统默认下载软件的服务器在国外，经常出现下载慢、无法更新的情况。这就需要更换为国内的镜像站来加快速度了。其次有些软件在本身的源没办法下载，所以就要换一个软件源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 因为系统版本不同所以我们要根据自己的系统版本来换相应的源，接下来给大家介绍一下系统版本。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 w:firstLineChars="200"/>
        <w:jc w:val="both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首先我们的树莓派系统是是基于debian改造出来的。在2016年2月发布了树莓派3B，采用64位处理器的树莓派3B，虽然具有64位硬件，但是系统依旧使用的是基于debian 8 的 32位的Jessie，所以不能完全的释放出树莓派3B的性能，随着debian升级到了最新的debian 9 stretch,到了2017-08-16树莓派对官方系统的版本号进行了更新，由之前的jessie升级到了基于最新64位的debian 9 stretch，所以总的来说我们的系统版本分为两大类，jessie和stretch。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那么我们怎么知道自己的系统版本呢？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bdr w:val="none" w:color="auto" w:sz="0" w:space="0"/>
          <w:lang w:val="en-US" w:eastAsia="zh-CN"/>
        </w:rPr>
        <w:t>1</w:t>
      </w:r>
      <w:r>
        <w:rPr>
          <w:rFonts w:hint="eastAsia" w:ascii="仿宋" w:hAnsi="仿宋" w:eastAsia="仿宋" w:cs="仿宋"/>
          <w:sz w:val="28"/>
          <w:szCs w:val="28"/>
          <w:bdr w:val="none" w:color="auto" w:sz="0" w:space="0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可以根据自己的系统版本时间来确定，2017年8月16日以前的都为jessie而之后的都为stretch.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可以在终端输入下面的命令，就可以看到自己的系统是哪一个了。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840" w:firstLineChars="300"/>
        <w:rPr>
          <w:rFonts w:hint="default" w:ascii="Times New Roman" w:hAnsi="Times New Roman" w:eastAsia="仿宋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" w:cs="Times New Roman"/>
          <w:sz w:val="28"/>
          <w:szCs w:val="28"/>
          <w:lang w:val="en-US" w:eastAsia="zh-CN"/>
        </w:rPr>
        <w:t>#</w:t>
      </w:r>
      <w:r>
        <w:rPr>
          <w:rFonts w:hint="default" w:ascii="Times New Roman" w:hAnsi="Times New Roman" w:eastAsia="仿宋" w:cs="Times New Roman"/>
          <w:sz w:val="28"/>
          <w:szCs w:val="28"/>
          <w:lang w:val="en-US" w:eastAsia="zh-CN"/>
        </w:rPr>
        <w:t>lsb_release -a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drawing>
          <wp:inline distT="0" distB="0" distL="114300" distR="114300">
            <wp:extent cx="3702050" cy="1150620"/>
            <wp:effectExtent l="0" t="0" r="1270" b="7620"/>
            <wp:docPr id="2" name="图片 2" descr="7071a33fdbadbbf87f3161f06e850f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071a33fdbadbbf87f3161f06e850f3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仿宋" w:hAnsi="仿宋" w:eastAsia="仿宋" w:cs="仿宋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bdr w:val="none" w:color="auto" w:sz="0" w:space="0"/>
          <w:lang w:val="en-US" w:eastAsia="zh-CN"/>
        </w:rPr>
        <w:t>3、</w:t>
      </w:r>
      <w:r>
        <w:rPr>
          <w:rFonts w:hint="eastAsia" w:ascii="仿宋" w:hAnsi="仿宋" w:eastAsia="仿宋" w:cs="仿宋"/>
          <w:b/>
          <w:bCs/>
          <w:sz w:val="30"/>
          <w:szCs w:val="30"/>
          <w:bdr w:val="none" w:color="auto" w:sz="0" w:space="0"/>
        </w:rPr>
        <w:t>开始换源：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143CCC"/>
          <w:sz w:val="28"/>
          <w:szCs w:val="28"/>
          <w:bdr w:val="none" w:color="auto" w:sz="0" w:space="0"/>
        </w:rPr>
        <w:t>一、树莓派基金会提供的源</w:t>
      </w:r>
      <w:r>
        <w:rPr>
          <w:rFonts w:hint="eastAsia" w:ascii="仿宋" w:hAnsi="仿宋" w:eastAsia="仿宋" w:cs="仿宋"/>
          <w:color w:val="143CCC"/>
          <w:sz w:val="28"/>
          <w:szCs w:val="28"/>
        </w:rPr>
        <w:t>（我们一般不更改这个源）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/etc/apt/sources.list.d/raspi.list里的软件源是树莓派基金会单独提供/维护的软件源，主要包括raspi-config、minecraftpi、树莓派桌面环境、内核固件驱动等少量软件。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color w:val="143CCC"/>
          <w:sz w:val="28"/>
          <w:szCs w:val="28"/>
          <w:bdr w:val="none" w:color="auto" w:sz="0" w:space="0"/>
        </w:rPr>
        <w:t>第一步输入下面命令打开文件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sudo nano /etc/apt/sources.list.d/raspi.list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color w:val="143CCC"/>
          <w:sz w:val="28"/>
          <w:szCs w:val="28"/>
          <w:bdr w:val="none" w:color="auto" w:sz="0" w:space="0"/>
        </w:rPr>
        <w:t>第二步将下面你选择的源地址复制到文件中原来源地址的位置，将原来的源删除</w:t>
      </w:r>
      <w:r>
        <w:rPr>
          <w:rFonts w:hint="eastAsia" w:ascii="仿宋" w:hAnsi="仿宋" w:eastAsia="仿宋" w:cs="仿宋"/>
          <w:b/>
          <w:bCs/>
          <w:color w:val="143CCC"/>
          <w:sz w:val="28"/>
          <w:szCs w:val="28"/>
          <w:bdr w:val="none" w:color="auto" w:sz="0" w:space="0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color w:val="143CCC"/>
          <w:sz w:val="28"/>
          <w:szCs w:val="28"/>
          <w:bdr w:val="none" w:color="auto" w:sz="0" w:space="0"/>
          <w:lang w:val="en-US" w:eastAsia="zh-CN"/>
        </w:rPr>
        <w:t>或注释</w:t>
      </w:r>
      <w:r>
        <w:rPr>
          <w:rFonts w:hint="eastAsia" w:ascii="仿宋" w:hAnsi="仿宋" w:eastAsia="仿宋" w:cs="仿宋"/>
          <w:b/>
          <w:bCs/>
          <w:color w:val="143CCC"/>
          <w:sz w:val="28"/>
          <w:szCs w:val="28"/>
          <w:bdr w:val="none" w:color="auto" w:sz="0" w:space="0"/>
          <w:lang w:eastAsia="zh-CN"/>
        </w:rPr>
        <w:t>）</w:t>
      </w:r>
      <w:r>
        <w:rPr>
          <w:rFonts w:hint="eastAsia" w:ascii="仿宋" w:hAnsi="仿宋" w:eastAsia="仿宋" w:cs="仿宋"/>
          <w:b/>
          <w:bCs/>
          <w:color w:val="143CCC"/>
          <w:sz w:val="28"/>
          <w:szCs w:val="28"/>
          <w:bdr w:val="none" w:color="auto" w:sz="0" w:space="0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Style w:val="4"/>
          <w:rFonts w:hint="eastAsia" w:ascii="仿宋" w:hAnsi="仿宋" w:eastAsia="仿宋" w:cs="仿宋"/>
          <w:color w:val="FA5429"/>
          <w:sz w:val="28"/>
          <w:szCs w:val="28"/>
          <w:bdr w:val="none" w:color="auto" w:sz="0" w:space="0"/>
        </w:rPr>
        <w:t>Stretch系统源地址（三选其一即可）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  <w:bdr w:val="none" w:color="auto" w:sz="0" w:space="0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 xml:space="preserve">中科大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 xml:space="preserve">deb </w:t>
      </w: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https://mirrors.ustc.edu.cn/archive.raspberrypi.org/ stretch main ui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eastAsia" w:ascii="仿宋" w:hAnsi="仿宋" w:eastAsia="仿宋" w:cs="仿宋"/>
          <w:sz w:val="28"/>
          <w:szCs w:val="28"/>
          <w:bdr w:val="none" w:color="auto" w:sz="0" w:space="0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 xml:space="preserve">清华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 xml:space="preserve">deb </w:t>
      </w: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https://mirrors.tuna.tsinghua.edu.cn/raspberrypi/ stretch main ui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eastAsia" w:ascii="仿宋" w:hAnsi="仿宋" w:eastAsia="仿宋" w:cs="仿宋"/>
          <w:sz w:val="28"/>
          <w:szCs w:val="28"/>
          <w:bdr w:val="none" w:color="auto" w:sz="0" w:space="0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 xml:space="preserve">默认官方源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仿宋" w:hAnsi="仿宋" w:eastAsia="仿宋" w:cs="仿宋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 xml:space="preserve">deb </w:t>
      </w: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http://archive.raspberrypi.org/debian/ stretch main ui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Style w:val="4"/>
          <w:rFonts w:hint="eastAsia" w:ascii="仿宋" w:hAnsi="仿宋" w:eastAsia="仿宋" w:cs="仿宋"/>
          <w:color w:val="FA5429"/>
          <w:sz w:val="28"/>
          <w:szCs w:val="28"/>
          <w:bdr w:val="none" w:color="auto" w:sz="0" w:space="0"/>
        </w:rPr>
        <w:t>Jessie系统源地址（三选其一即可）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  <w:bdr w:val="none" w:color="auto" w:sz="0" w:space="0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 xml:space="preserve">中科大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 xml:space="preserve">deb </w:t>
      </w: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https://mirrors.ustc.edu.cn/archive.raspberrypi.org/ jessie main ui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  <w:bdr w:val="none" w:color="auto" w:sz="0" w:space="0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 xml:space="preserve">清华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https://mirrors.tuna.tsinghua.edu.cn/raspberrypi/ jessie main ui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  <w:bdr w:val="none" w:color="auto" w:sz="0" w:space="0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 xml:space="preserve">默认官方源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http://archive.raspberrypi.org/debian/ jessie main ui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color w:val="143CCC"/>
          <w:sz w:val="28"/>
          <w:szCs w:val="28"/>
          <w:bdr w:val="none" w:color="auto" w:sz="0" w:space="0"/>
        </w:rPr>
        <w:t>二、Raspbian源</w:t>
      </w:r>
      <w:r>
        <w:rPr>
          <w:rFonts w:hint="eastAsia" w:ascii="仿宋" w:hAnsi="仿宋" w:eastAsia="仿宋" w:cs="仿宋"/>
          <w:b/>
          <w:bCs/>
          <w:color w:val="143CCC"/>
          <w:sz w:val="28"/>
          <w:szCs w:val="28"/>
        </w:rPr>
        <w:t>（一般我们更改的是这个源）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raspbian这个源是由独立开发者维护的，与树莓派基金会并无直接联系。</w:t>
      </w: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br w:type="textWrapping"/>
      </w: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通常位于/etc/apt/sources.list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color w:val="143CCC"/>
          <w:sz w:val="28"/>
          <w:szCs w:val="28"/>
          <w:bdr w:val="none" w:color="auto" w:sz="0" w:space="0"/>
        </w:rPr>
        <w:t>第一步</w:t>
      </w:r>
      <w:r>
        <w:rPr>
          <w:rFonts w:hint="eastAsia" w:ascii="仿宋" w:hAnsi="仿宋" w:eastAsia="仿宋" w:cs="仿宋"/>
          <w:color w:val="143CCC"/>
          <w:sz w:val="28"/>
          <w:szCs w:val="28"/>
          <w:bdr w:val="none" w:color="auto" w:sz="0" w:space="0"/>
        </w:rPr>
        <w:t>终端输入下面命令打开该文件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sudo nano /etc/apt/sources.list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color w:val="143CCC"/>
          <w:sz w:val="28"/>
          <w:szCs w:val="28"/>
          <w:bdr w:val="none" w:color="auto" w:sz="0" w:space="0"/>
        </w:rPr>
        <w:t>第二步</w:t>
      </w:r>
      <w:r>
        <w:rPr>
          <w:rFonts w:hint="eastAsia" w:ascii="仿宋" w:hAnsi="仿宋" w:eastAsia="仿宋" w:cs="仿宋"/>
          <w:color w:val="143CCC"/>
          <w:sz w:val="28"/>
          <w:szCs w:val="28"/>
          <w:bdr w:val="none" w:color="auto" w:sz="0" w:space="0"/>
        </w:rPr>
        <w:t>将下面你选择的源地址复制到文件中原来源地址的位置，将原来的源删除。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FA5429"/>
          <w:sz w:val="28"/>
          <w:szCs w:val="28"/>
          <w:bdr w:val="none" w:color="auto" w:sz="0" w:space="0"/>
        </w:rPr>
        <w:t>Stretch系统任选其一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 </w:t>
      </w:r>
      <w:r>
        <w:rPr>
          <w:rFonts w:hint="eastAsia" w:ascii="仿宋" w:hAnsi="仿宋" w:eastAsia="仿宋" w:cs="仿宋"/>
          <w:spacing w:val="0"/>
          <w:sz w:val="28"/>
          <w:szCs w:val="28"/>
          <w:bdr w:val="none" w:color="auto" w:sz="0" w:space="0"/>
        </w:rPr>
        <w:t>中科大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http://mirrors.ustc.edu.cn/raspbian/raspbian/ stretch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清华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https://mirrors.tuna.tsinghua.edu.cn/raspbian/raspbian/ stretch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大连东软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http://mirrors.neusoft.edu.cn/raspbian/raspbian/ stretch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重庆大学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http://mirrors.cqu.edu.cn/Raspbian/raspbian/ stretch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浙江大学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http://mirrors.zju.edu.cn/raspbian/raspbian/ stretch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阿里云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http://mirrors.aliyun.com/raspbian/raspbian/ stretch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搜狐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http://mirrors.sohu.com/raspbian/raspbian/ stretch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元智大学（中国台湾）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http://ftp.cse.yzu.edu.tw/Linux/raspbian/raspbian/ stretch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北陆先端科学技术大学院大学（日本知名镜像站，日常出口带宽2g）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http://ftp.jaist.ac.jp/raspbian/ stretch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 xml:space="preserve">牛津大学deb </w:t>
      </w: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http://mirror.ox.ac.uk/sites/archive.raspbian.org/archive/raspbian/  stretch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美国Berkely大学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http://mirrors.ocf.berkeley.edu/raspbian/raspbian/ stretch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美国俄克拉荷马大学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http://reflection.oss.ou.edu/raspbian/raspbian/ stretch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南非知名软件源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http://mirror.liquidtelecom.com/raspbian/raspbian/ stretch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默认源（带重定向by mirrorbrain）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http://mirrordirector.raspbian.org/raspbian/ stretch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官方源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https://archive.raspbian.org/raspbian/ stretch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FA5429"/>
          <w:sz w:val="28"/>
          <w:szCs w:val="28"/>
          <w:bdr w:val="none" w:color="auto" w:sz="0" w:space="0"/>
        </w:rPr>
        <w:t>Jessie系统（选择其中一个即可）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中科大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http://mirrors.ustc.edu.cn/raspbian/raspbian/ jessie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清华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https://mirrors.tuna.tsinghua.edu.cn/raspbian/raspbian/ jessie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大连东软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http://mirrors.neusoft.edu.cn/raspbian/raspbian/ jessie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重庆大学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http://mirrors.cqu.edu.cn/Raspbian/raspbian/ jessie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浙江大学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http://mirrors.zju.edu.cn/raspbian/raspbian/ jessie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阿里云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http://mirrors.aliyun.com/raspbian/raspbian/ jessie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搜狐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http://mirrors.sohu.com/raspbian/raspbian/ jessie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元智大学（中国台湾）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http://ftp.cse.yzu.edu.tw/Linux/raspbian/raspbian/ jessie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北陆先端科学技术大学院大学（日本知名镜像站，日常出口带宽2g）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http://ftp.jaist.ac.jp/raspbian/ jessie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牛津大学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http://mirror.ox.ac.uk/sites/archive.raspbian.org/archive/raspbian/  jessie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美国Berkely大学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http://mirrors.ocf.berkeley.edu/raspbian/raspbian/ jessie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美国俄克拉荷马大学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http://reflection.oss.ou.edu/raspbian/raspbian/ jessie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南非知名软件源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http://mirror.liquidtelecom.com/raspbian/raspbian/ jessie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默认源（带重定向by mirrorbrain）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http://mirrordirector.raspbian.org/raspbian/ jessie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官方源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仿宋" w:cs="Times New Roman"/>
          <w:sz w:val="28"/>
          <w:szCs w:val="28"/>
        </w:rPr>
      </w:pPr>
      <w:r>
        <w:rPr>
          <w:rFonts w:hint="default" w:ascii="Times New Roman" w:hAnsi="Times New Roman" w:eastAsia="仿宋" w:cs="Times New Roman"/>
          <w:sz w:val="28"/>
          <w:szCs w:val="28"/>
          <w:bdr w:val="none" w:color="auto" w:sz="0" w:space="0"/>
        </w:rPr>
        <w:t>deb https://archive.raspbian.org/raspbian/ jessie main contrib non-free rpi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color w:val="143CCC"/>
          <w:sz w:val="28"/>
          <w:szCs w:val="28"/>
          <w:bdr w:val="none" w:color="auto" w:sz="0" w:space="0"/>
        </w:rPr>
        <w:t>更改源以后更新一下数据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 </w:t>
      </w:r>
      <w:r>
        <w:rPr>
          <w:rFonts w:hint="eastAsia" w:ascii="仿宋" w:hAnsi="仿宋" w:eastAsia="仿宋" w:cs="仿宋"/>
          <w:spacing w:val="0"/>
          <w:sz w:val="28"/>
          <w:szCs w:val="28"/>
          <w:bdr w:val="none" w:color="auto" w:sz="0" w:space="0"/>
        </w:rPr>
        <w:t>sudo apt-get 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sudo apt-get upgrade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bdr w:val="none" w:color="auto" w:sz="0" w:space="0"/>
        </w:rPr>
        <w:t>更新好以后大功告成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C1D44"/>
    <w:multiLevelType w:val="singleLevel"/>
    <w:tmpl w:val="8BEC1D4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A1289"/>
    <w:rsid w:val="1D8A128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2018-07-14T03:37:00Z</dcterms:created>
  <dc:creator>hp</dc:creator>
  <cp:lastModifiedBy>hp</cp:lastModifiedBy>
  <dcterms:modified xsi:type="dcterms:W3CDTF">2018-07-14T03:51:41Z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